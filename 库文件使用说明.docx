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icrosoft YaHei UI" w:eastAsia="宋体" w:hAnsi="Microsoft YaHei UI" w:cs="Microsoft YaHei UI"/>
          <w:color w:val="auto"/>
          <w:sz w:val="21"/>
          <w:szCs w:val="36"/>
          <w:lang w:val="zh-CN"/>
        </w:rPr>
        <w:id w:val="-543297907"/>
        <w:docPartObj>
          <w:docPartGallery w:val="Table of Contents"/>
          <w:docPartUnique/>
        </w:docPartObj>
      </w:sdtPr>
      <w:sdtEndPr>
        <w:rPr>
          <w:rFonts w:ascii="Times New Roman" w:eastAsia="仿宋" w:hAnsi="Times New Roman"/>
          <w:b/>
          <w:bCs/>
        </w:rPr>
      </w:sdtEndPr>
      <w:sdtContent>
        <w:p w14:paraId="17227D08" w14:textId="77777777" w:rsidR="001B504E" w:rsidRDefault="001B504E" w:rsidP="00877E19">
          <w:pPr>
            <w:pStyle w:val="TOC"/>
            <w:ind w:left="840"/>
          </w:pPr>
          <w:r>
            <w:rPr>
              <w:lang w:val="zh-CN"/>
            </w:rPr>
            <w:t>目录</w:t>
          </w:r>
        </w:p>
        <w:p w14:paraId="21236753" w14:textId="77777777" w:rsidR="00250938" w:rsidRDefault="001B504E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4210931" w:history="1">
            <w:r w:rsidR="00250938" w:rsidRPr="00CD0D58">
              <w:rPr>
                <w:rStyle w:val="ad"/>
                <w:noProof/>
              </w:rPr>
              <w:t>第</w:t>
            </w:r>
            <w:r w:rsidR="00250938" w:rsidRPr="00CD0D58">
              <w:rPr>
                <w:rStyle w:val="ad"/>
                <w:noProof/>
              </w:rPr>
              <w:t>1</w:t>
            </w:r>
            <w:r w:rsidR="00250938" w:rsidRPr="00CD0D58">
              <w:rPr>
                <w:rStyle w:val="ad"/>
                <w:noProof/>
              </w:rPr>
              <w:t>章</w:t>
            </w:r>
            <w:r w:rsidR="00250938">
              <w:rPr>
                <w:noProof/>
                <w:webHidden/>
              </w:rPr>
              <w:tab/>
            </w:r>
            <w:r w:rsidR="00250938">
              <w:rPr>
                <w:noProof/>
                <w:webHidden/>
              </w:rPr>
              <w:fldChar w:fldCharType="begin"/>
            </w:r>
            <w:r w:rsidR="00250938">
              <w:rPr>
                <w:noProof/>
                <w:webHidden/>
              </w:rPr>
              <w:instrText xml:space="preserve"> PAGEREF _Toc104210931 \h </w:instrText>
            </w:r>
            <w:r w:rsidR="00250938">
              <w:rPr>
                <w:noProof/>
                <w:webHidden/>
              </w:rPr>
            </w:r>
            <w:r w:rsidR="00250938">
              <w:rPr>
                <w:noProof/>
                <w:webHidden/>
              </w:rPr>
              <w:fldChar w:fldCharType="separate"/>
            </w:r>
            <w:r w:rsidR="00250938">
              <w:rPr>
                <w:noProof/>
                <w:webHidden/>
              </w:rPr>
              <w:t>2</w:t>
            </w:r>
            <w:r w:rsidR="00250938">
              <w:rPr>
                <w:noProof/>
                <w:webHidden/>
              </w:rPr>
              <w:fldChar w:fldCharType="end"/>
            </w:r>
          </w:hyperlink>
        </w:p>
        <w:p w14:paraId="663F9AF4" w14:textId="77777777" w:rsidR="00250938" w:rsidRDefault="001B504E" w:rsidP="00BE74D0">
          <w:pPr>
            <w:ind w:firstLine="420"/>
          </w:pPr>
          <w:r>
            <w:fldChar w:fldCharType="end"/>
          </w:r>
        </w:p>
      </w:sdtContent>
    </w:sdt>
    <w:p w14:paraId="312862E3" w14:textId="77777777" w:rsidR="00E16990" w:rsidRDefault="00E16990" w:rsidP="00322BC3">
      <w:pPr>
        <w:pStyle w:val="1"/>
      </w:pPr>
      <w:bookmarkStart w:id="0" w:name="_Toc104210931"/>
      <w:bookmarkEnd w:id="0"/>
    </w:p>
    <w:p w14:paraId="75667155" w14:textId="55ACFA30" w:rsidR="00322BC3" w:rsidRDefault="00322BC3" w:rsidP="00BE74D0">
      <w:pPr>
        <w:ind w:firstLine="420"/>
      </w:pPr>
    </w:p>
    <w:p w14:paraId="6806E7EA" w14:textId="28B85C3C" w:rsidR="00485831" w:rsidRDefault="00485831" w:rsidP="00485831">
      <w:pPr>
        <w:ind w:firstLineChars="0" w:firstLine="0"/>
        <w:rPr>
          <w:rFonts w:hint="eastAsia"/>
        </w:rPr>
      </w:pPr>
      <w:r w:rsidRPr="00485831">
        <w:rPr>
          <w:noProof/>
        </w:rPr>
        <w:drawing>
          <wp:inline distT="0" distB="0" distL="0" distR="0" wp14:anchorId="34F2105B" wp14:editId="367CAC46">
            <wp:extent cx="5274310" cy="3709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7118" w14:textId="77777777" w:rsidR="00485831" w:rsidRPr="00322BC3" w:rsidRDefault="00485831" w:rsidP="00BE74D0">
      <w:pPr>
        <w:ind w:firstLine="420"/>
        <w:rPr>
          <w:rFonts w:hint="eastAsia"/>
        </w:rPr>
      </w:pPr>
    </w:p>
    <w:sectPr w:rsidR="00485831" w:rsidRPr="00322BC3" w:rsidSect="00165C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F5650" w14:textId="77777777" w:rsidR="00B57ADD" w:rsidRDefault="00B57ADD" w:rsidP="0088538F">
      <w:pPr>
        <w:ind w:firstLine="420"/>
      </w:pPr>
      <w:r>
        <w:separator/>
      </w:r>
    </w:p>
  </w:endnote>
  <w:endnote w:type="continuationSeparator" w:id="0">
    <w:p w14:paraId="386E3C63" w14:textId="77777777" w:rsidR="00B57ADD" w:rsidRDefault="00B57ADD" w:rsidP="0088538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E9C3C" w14:textId="77777777" w:rsidR="00990568" w:rsidRDefault="0099056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F2EEC" w14:textId="77777777" w:rsidR="00990568" w:rsidRDefault="0099056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12509" w14:textId="77777777" w:rsidR="00990568" w:rsidRDefault="0099056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7641B" w14:textId="77777777" w:rsidR="00B57ADD" w:rsidRDefault="00B57ADD" w:rsidP="0088538F">
      <w:pPr>
        <w:ind w:firstLine="420"/>
      </w:pPr>
      <w:r>
        <w:separator/>
      </w:r>
    </w:p>
  </w:footnote>
  <w:footnote w:type="continuationSeparator" w:id="0">
    <w:p w14:paraId="4561891E" w14:textId="77777777" w:rsidR="00B57ADD" w:rsidRDefault="00B57ADD" w:rsidP="0088538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87A0" w14:textId="77777777" w:rsidR="00990568" w:rsidRDefault="0099056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0864" w14:textId="77777777" w:rsidR="00990568" w:rsidRDefault="0099056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5FC5E" w14:textId="77777777" w:rsidR="00990568" w:rsidRDefault="0099056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5345426"/>
    <w:lvl w:ilvl="0">
      <w:start w:val="1"/>
      <w:numFmt w:val="decimal"/>
      <w:suff w:val="space"/>
      <w:lvlText w:val="第%1章"/>
      <w:lvlJc w:val="center"/>
      <w:pPr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EBC03FA"/>
    <w:multiLevelType w:val="hybridMultilevel"/>
    <w:tmpl w:val="0C9E8400"/>
    <w:lvl w:ilvl="0" w:tplc="9DCC45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6C3A4E"/>
    <w:multiLevelType w:val="hybridMultilevel"/>
    <w:tmpl w:val="97365DD4"/>
    <w:lvl w:ilvl="0" w:tplc="EFD8DE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86A3AF0">
      <w:start w:val="1"/>
      <w:numFmt w:val="upperLetter"/>
      <w:lvlText w:val="%2）"/>
      <w:lvlJc w:val="left"/>
      <w:pPr>
        <w:ind w:left="1310" w:hanging="4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E64798B"/>
    <w:multiLevelType w:val="multilevel"/>
    <w:tmpl w:val="4C6C1D60"/>
    <w:lvl w:ilvl="0">
      <w:start w:val="1"/>
      <w:numFmt w:val="decimal"/>
      <w:pStyle w:val="1"/>
      <w:suff w:val="space"/>
      <w:lvlText w:val="第%1章"/>
      <w:lvlJc w:val="center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2FFB5B36"/>
    <w:multiLevelType w:val="hybridMultilevel"/>
    <w:tmpl w:val="12F6E33E"/>
    <w:lvl w:ilvl="0" w:tplc="AF9699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9574F4"/>
    <w:multiLevelType w:val="hybridMultilevel"/>
    <w:tmpl w:val="2AA43E1A"/>
    <w:lvl w:ilvl="0" w:tplc="67F23408">
      <w:start w:val="1"/>
      <w:numFmt w:val="upperLetter"/>
      <w:pStyle w:val="a"/>
      <w:lvlText w:val="附录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0B450A"/>
    <w:multiLevelType w:val="hybridMultilevel"/>
    <w:tmpl w:val="B79C5E0A"/>
    <w:lvl w:ilvl="0" w:tplc="E4065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A4340F0"/>
    <w:multiLevelType w:val="hybridMultilevel"/>
    <w:tmpl w:val="01D6B9EA"/>
    <w:lvl w:ilvl="0" w:tplc="D350640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8B5D28"/>
    <w:multiLevelType w:val="multilevel"/>
    <w:tmpl w:val="A66870EE"/>
    <w:lvl w:ilvl="0">
      <w:start w:val="1"/>
      <w:numFmt w:val="decimal"/>
      <w:suff w:val="space"/>
      <w:lvlText w:val="第%1章"/>
      <w:lvlJc w:val="center"/>
      <w:pPr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6AFF7952"/>
    <w:multiLevelType w:val="hybridMultilevel"/>
    <w:tmpl w:val="1FDA32F0"/>
    <w:lvl w:ilvl="0" w:tplc="0A32859A">
      <w:start w:val="1"/>
      <w:numFmt w:val="decimal"/>
      <w:pStyle w:val="a0"/>
      <w:lvlText w:val="图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0" w15:restartNumberingAfterBreak="0">
    <w:nsid w:val="7F2046A8"/>
    <w:multiLevelType w:val="hybridMultilevel"/>
    <w:tmpl w:val="E1C03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1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B2"/>
    <w:rsid w:val="000145CD"/>
    <w:rsid w:val="00047008"/>
    <w:rsid w:val="000656CB"/>
    <w:rsid w:val="0006738C"/>
    <w:rsid w:val="00077903"/>
    <w:rsid w:val="00085C1A"/>
    <w:rsid w:val="00092058"/>
    <w:rsid w:val="000A7088"/>
    <w:rsid w:val="000B0E1A"/>
    <w:rsid w:val="000B3743"/>
    <w:rsid w:val="000B6549"/>
    <w:rsid w:val="000B7DEF"/>
    <w:rsid w:val="000C2240"/>
    <w:rsid w:val="000D1CB2"/>
    <w:rsid w:val="000D57C8"/>
    <w:rsid w:val="000E19C0"/>
    <w:rsid w:val="000E35DD"/>
    <w:rsid w:val="000E5561"/>
    <w:rsid w:val="00101AD9"/>
    <w:rsid w:val="0011251E"/>
    <w:rsid w:val="00120400"/>
    <w:rsid w:val="00121431"/>
    <w:rsid w:val="00157DFF"/>
    <w:rsid w:val="00165C40"/>
    <w:rsid w:val="0016690F"/>
    <w:rsid w:val="00182DB4"/>
    <w:rsid w:val="00185271"/>
    <w:rsid w:val="001876A0"/>
    <w:rsid w:val="00194562"/>
    <w:rsid w:val="001963D7"/>
    <w:rsid w:val="001A5E2D"/>
    <w:rsid w:val="001A7ACA"/>
    <w:rsid w:val="001B504E"/>
    <w:rsid w:val="001F3134"/>
    <w:rsid w:val="001F6ED4"/>
    <w:rsid w:val="00201985"/>
    <w:rsid w:val="00207F27"/>
    <w:rsid w:val="00215EB8"/>
    <w:rsid w:val="002302FB"/>
    <w:rsid w:val="00237C1E"/>
    <w:rsid w:val="0024340B"/>
    <w:rsid w:val="00250938"/>
    <w:rsid w:val="00253A4C"/>
    <w:rsid w:val="00257576"/>
    <w:rsid w:val="00265EB6"/>
    <w:rsid w:val="002C027A"/>
    <w:rsid w:val="002C1B68"/>
    <w:rsid w:val="002C4300"/>
    <w:rsid w:val="002C4FB2"/>
    <w:rsid w:val="002C5F8C"/>
    <w:rsid w:val="002D6CB7"/>
    <w:rsid w:val="002F59A3"/>
    <w:rsid w:val="003017D7"/>
    <w:rsid w:val="00322BC3"/>
    <w:rsid w:val="0032667A"/>
    <w:rsid w:val="00336E64"/>
    <w:rsid w:val="00340A37"/>
    <w:rsid w:val="003448DA"/>
    <w:rsid w:val="00361B36"/>
    <w:rsid w:val="00365082"/>
    <w:rsid w:val="00377171"/>
    <w:rsid w:val="00385AB7"/>
    <w:rsid w:val="0038678C"/>
    <w:rsid w:val="003946FA"/>
    <w:rsid w:val="003A6E91"/>
    <w:rsid w:val="003B33E5"/>
    <w:rsid w:val="003D1DF8"/>
    <w:rsid w:val="003E17F9"/>
    <w:rsid w:val="003E298E"/>
    <w:rsid w:val="003E342D"/>
    <w:rsid w:val="00445FD2"/>
    <w:rsid w:val="0044660F"/>
    <w:rsid w:val="00454E55"/>
    <w:rsid w:val="00476661"/>
    <w:rsid w:val="00485831"/>
    <w:rsid w:val="00496804"/>
    <w:rsid w:val="004A3A35"/>
    <w:rsid w:val="004C750C"/>
    <w:rsid w:val="004D39B1"/>
    <w:rsid w:val="005003CF"/>
    <w:rsid w:val="00502945"/>
    <w:rsid w:val="00514968"/>
    <w:rsid w:val="00523455"/>
    <w:rsid w:val="00523B96"/>
    <w:rsid w:val="00527C63"/>
    <w:rsid w:val="00534C3B"/>
    <w:rsid w:val="00535B11"/>
    <w:rsid w:val="0054565B"/>
    <w:rsid w:val="00545758"/>
    <w:rsid w:val="00564714"/>
    <w:rsid w:val="0056675E"/>
    <w:rsid w:val="00571785"/>
    <w:rsid w:val="005740C1"/>
    <w:rsid w:val="00576821"/>
    <w:rsid w:val="00586421"/>
    <w:rsid w:val="00591B6B"/>
    <w:rsid w:val="005A7238"/>
    <w:rsid w:val="005B20FD"/>
    <w:rsid w:val="005D7CC3"/>
    <w:rsid w:val="00621178"/>
    <w:rsid w:val="0062124A"/>
    <w:rsid w:val="006246C0"/>
    <w:rsid w:val="00632D22"/>
    <w:rsid w:val="0067534D"/>
    <w:rsid w:val="00675E9B"/>
    <w:rsid w:val="00676534"/>
    <w:rsid w:val="00682F41"/>
    <w:rsid w:val="00692D75"/>
    <w:rsid w:val="00693157"/>
    <w:rsid w:val="00697893"/>
    <w:rsid w:val="006A0BCC"/>
    <w:rsid w:val="006B2871"/>
    <w:rsid w:val="006D0D5F"/>
    <w:rsid w:val="006F5E3C"/>
    <w:rsid w:val="0070285F"/>
    <w:rsid w:val="00715D7D"/>
    <w:rsid w:val="0072123A"/>
    <w:rsid w:val="007257F2"/>
    <w:rsid w:val="007A7B1A"/>
    <w:rsid w:val="007B2F59"/>
    <w:rsid w:val="007C1F9B"/>
    <w:rsid w:val="007C2462"/>
    <w:rsid w:val="007C4007"/>
    <w:rsid w:val="007D3904"/>
    <w:rsid w:val="007E571F"/>
    <w:rsid w:val="007E5E28"/>
    <w:rsid w:val="007F51FA"/>
    <w:rsid w:val="007F562D"/>
    <w:rsid w:val="00805ED2"/>
    <w:rsid w:val="00834B06"/>
    <w:rsid w:val="00842854"/>
    <w:rsid w:val="00843996"/>
    <w:rsid w:val="0084532C"/>
    <w:rsid w:val="0085351A"/>
    <w:rsid w:val="00877E19"/>
    <w:rsid w:val="00882E5B"/>
    <w:rsid w:val="0088538F"/>
    <w:rsid w:val="00896411"/>
    <w:rsid w:val="008A5EB8"/>
    <w:rsid w:val="008B12D2"/>
    <w:rsid w:val="008B4360"/>
    <w:rsid w:val="008F1967"/>
    <w:rsid w:val="008F2EB1"/>
    <w:rsid w:val="008F4B58"/>
    <w:rsid w:val="00903E79"/>
    <w:rsid w:val="009149AA"/>
    <w:rsid w:val="00925A0A"/>
    <w:rsid w:val="00947216"/>
    <w:rsid w:val="00951069"/>
    <w:rsid w:val="00951E5A"/>
    <w:rsid w:val="0095744E"/>
    <w:rsid w:val="009635B3"/>
    <w:rsid w:val="00980220"/>
    <w:rsid w:val="00990568"/>
    <w:rsid w:val="0099533C"/>
    <w:rsid w:val="009B7614"/>
    <w:rsid w:val="009C1F31"/>
    <w:rsid w:val="009D5245"/>
    <w:rsid w:val="009E264E"/>
    <w:rsid w:val="00A16212"/>
    <w:rsid w:val="00A27D58"/>
    <w:rsid w:val="00A7287F"/>
    <w:rsid w:val="00A7448A"/>
    <w:rsid w:val="00A748AD"/>
    <w:rsid w:val="00A76321"/>
    <w:rsid w:val="00A85245"/>
    <w:rsid w:val="00AB4298"/>
    <w:rsid w:val="00AE2E5B"/>
    <w:rsid w:val="00AE6DAE"/>
    <w:rsid w:val="00AF3D5C"/>
    <w:rsid w:val="00B128D8"/>
    <w:rsid w:val="00B30C76"/>
    <w:rsid w:val="00B33BBA"/>
    <w:rsid w:val="00B57ADD"/>
    <w:rsid w:val="00B7228E"/>
    <w:rsid w:val="00B74245"/>
    <w:rsid w:val="00B74FAA"/>
    <w:rsid w:val="00B95882"/>
    <w:rsid w:val="00B967CC"/>
    <w:rsid w:val="00BB6F25"/>
    <w:rsid w:val="00BC2E0F"/>
    <w:rsid w:val="00BE22BF"/>
    <w:rsid w:val="00BE3532"/>
    <w:rsid w:val="00BE74D0"/>
    <w:rsid w:val="00C054FE"/>
    <w:rsid w:val="00C1177B"/>
    <w:rsid w:val="00C138EB"/>
    <w:rsid w:val="00C2211A"/>
    <w:rsid w:val="00C25D03"/>
    <w:rsid w:val="00C26DA4"/>
    <w:rsid w:val="00C40F20"/>
    <w:rsid w:val="00C41817"/>
    <w:rsid w:val="00C46045"/>
    <w:rsid w:val="00C72177"/>
    <w:rsid w:val="00C801C9"/>
    <w:rsid w:val="00C84F63"/>
    <w:rsid w:val="00C85F8D"/>
    <w:rsid w:val="00CA4CB4"/>
    <w:rsid w:val="00CA63B7"/>
    <w:rsid w:val="00CB38EE"/>
    <w:rsid w:val="00CF4168"/>
    <w:rsid w:val="00D25F1B"/>
    <w:rsid w:val="00D377A0"/>
    <w:rsid w:val="00D44C97"/>
    <w:rsid w:val="00D83D2A"/>
    <w:rsid w:val="00D97A55"/>
    <w:rsid w:val="00DB2078"/>
    <w:rsid w:val="00DD1980"/>
    <w:rsid w:val="00DF2E8D"/>
    <w:rsid w:val="00DF6871"/>
    <w:rsid w:val="00E03CC0"/>
    <w:rsid w:val="00E16990"/>
    <w:rsid w:val="00E26F61"/>
    <w:rsid w:val="00E32532"/>
    <w:rsid w:val="00E62289"/>
    <w:rsid w:val="00E74097"/>
    <w:rsid w:val="00E74FD7"/>
    <w:rsid w:val="00E84860"/>
    <w:rsid w:val="00E969F8"/>
    <w:rsid w:val="00EA583A"/>
    <w:rsid w:val="00EA5A0F"/>
    <w:rsid w:val="00EB2090"/>
    <w:rsid w:val="00EC107B"/>
    <w:rsid w:val="00EE0E1B"/>
    <w:rsid w:val="00EE2028"/>
    <w:rsid w:val="00F0565D"/>
    <w:rsid w:val="00F07E09"/>
    <w:rsid w:val="00F12309"/>
    <w:rsid w:val="00F22F4E"/>
    <w:rsid w:val="00F3058B"/>
    <w:rsid w:val="00F41836"/>
    <w:rsid w:val="00F4188B"/>
    <w:rsid w:val="00F54E93"/>
    <w:rsid w:val="00F868E9"/>
    <w:rsid w:val="00FA3AF5"/>
    <w:rsid w:val="00FA554C"/>
    <w:rsid w:val="00FD4202"/>
    <w:rsid w:val="00FD6FB4"/>
    <w:rsid w:val="00FF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D76897"/>
  <w15:docId w15:val="{95A1C265-7568-4724-B6F0-EB4F96AC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" w:hAnsi="Times New Roman" w:cs="Microsoft YaHei UI"/>
        <w:sz w:val="21"/>
        <w:szCs w:val="36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50938"/>
    <w:pPr>
      <w:spacing w:line="276" w:lineRule="auto"/>
      <w:ind w:firstLineChars="200" w:firstLine="200"/>
    </w:pPr>
  </w:style>
  <w:style w:type="paragraph" w:styleId="1">
    <w:name w:val="heading 1"/>
    <w:basedOn w:val="a1"/>
    <w:next w:val="a1"/>
    <w:link w:val="10"/>
    <w:autoRedefine/>
    <w:qFormat/>
    <w:rsid w:val="00250938"/>
    <w:pPr>
      <w:keepNext/>
      <w:keepLines/>
      <w:pageBreakBefore/>
      <w:numPr>
        <w:numId w:val="11"/>
      </w:numPr>
      <w:suppressAutoHyphens/>
      <w:ind w:firstLineChars="0" w:firstLine="0"/>
      <w:jc w:val="center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next w:val="a1"/>
    <w:link w:val="20"/>
    <w:autoRedefine/>
    <w:qFormat/>
    <w:rsid w:val="00250938"/>
    <w:pPr>
      <w:numPr>
        <w:ilvl w:val="1"/>
        <w:numId w:val="11"/>
      </w:numPr>
      <w:outlineLvl w:val="1"/>
    </w:pPr>
    <w:rPr>
      <w:rFonts w:eastAsia="黑体"/>
      <w:iCs/>
      <w:kern w:val="32"/>
      <w:sz w:val="30"/>
      <w:szCs w:val="28"/>
    </w:rPr>
  </w:style>
  <w:style w:type="paragraph" w:styleId="3">
    <w:name w:val="heading 3"/>
    <w:next w:val="a1"/>
    <w:link w:val="30"/>
    <w:autoRedefine/>
    <w:qFormat/>
    <w:rsid w:val="00250938"/>
    <w:pPr>
      <w:keepNext/>
      <w:keepLines/>
      <w:numPr>
        <w:ilvl w:val="2"/>
        <w:numId w:val="11"/>
      </w:numPr>
      <w:suppressAutoHyphens/>
      <w:outlineLvl w:val="2"/>
    </w:pPr>
    <w:rPr>
      <w:rFonts w:eastAsia="黑体"/>
      <w:bCs/>
      <w:sz w:val="28"/>
      <w:szCs w:val="26"/>
    </w:rPr>
  </w:style>
  <w:style w:type="paragraph" w:styleId="4">
    <w:name w:val="heading 4"/>
    <w:next w:val="a1"/>
    <w:autoRedefine/>
    <w:qFormat/>
    <w:rsid w:val="00250938"/>
    <w:pPr>
      <w:keepNext/>
      <w:keepLines/>
      <w:numPr>
        <w:ilvl w:val="3"/>
        <w:numId w:val="11"/>
      </w:numPr>
      <w:suppressAutoHyphens/>
      <w:outlineLvl w:val="3"/>
    </w:pPr>
    <w:rPr>
      <w:rFonts w:eastAsia="黑体"/>
      <w:bCs/>
      <w:sz w:val="24"/>
      <w:szCs w:val="28"/>
    </w:rPr>
  </w:style>
  <w:style w:type="paragraph" w:styleId="5">
    <w:name w:val="heading 5"/>
    <w:basedOn w:val="a1"/>
    <w:next w:val="a1"/>
    <w:link w:val="50"/>
    <w:autoRedefine/>
    <w:qFormat/>
    <w:rsid w:val="00250938"/>
    <w:pPr>
      <w:keepNext/>
      <w:keepLines/>
      <w:numPr>
        <w:ilvl w:val="4"/>
        <w:numId w:val="11"/>
      </w:numPr>
      <w:suppressAutoHyphens/>
      <w:ind w:firstLineChars="0"/>
      <w:outlineLvl w:val="4"/>
    </w:pPr>
    <w:rPr>
      <w:rFonts w:eastAsia="黑体"/>
      <w:bCs/>
      <w:iCs/>
      <w:szCs w:val="26"/>
    </w:rPr>
  </w:style>
  <w:style w:type="paragraph" w:styleId="6">
    <w:name w:val="heading 6"/>
    <w:next w:val="a1"/>
    <w:autoRedefine/>
    <w:qFormat/>
    <w:rsid w:val="00250938"/>
    <w:pPr>
      <w:keepNext/>
      <w:keepLines/>
      <w:numPr>
        <w:ilvl w:val="5"/>
        <w:numId w:val="11"/>
      </w:numPr>
      <w:suppressAutoHyphens/>
      <w:outlineLvl w:val="5"/>
    </w:pPr>
    <w:rPr>
      <w:rFonts w:eastAsia="黑体"/>
      <w:bCs/>
      <w:szCs w:val="22"/>
    </w:rPr>
  </w:style>
  <w:style w:type="paragraph" w:styleId="7">
    <w:name w:val="heading 7"/>
    <w:next w:val="a1"/>
    <w:autoRedefine/>
    <w:qFormat/>
    <w:rsid w:val="00877E19"/>
    <w:pPr>
      <w:keepNext/>
      <w:keepLines/>
      <w:numPr>
        <w:ilvl w:val="6"/>
        <w:numId w:val="11"/>
      </w:numPr>
      <w:suppressAutoHyphens/>
      <w:outlineLvl w:val="6"/>
    </w:pPr>
    <w:rPr>
      <w:rFonts w:eastAsia="黑体"/>
      <w:bCs/>
      <w:szCs w:val="22"/>
    </w:rPr>
  </w:style>
  <w:style w:type="paragraph" w:styleId="8">
    <w:name w:val="heading 8"/>
    <w:basedOn w:val="a1"/>
    <w:next w:val="a1"/>
    <w:autoRedefine/>
    <w:qFormat/>
    <w:rsid w:val="00877E19"/>
    <w:pPr>
      <w:keepNext/>
      <w:keepLines/>
      <w:numPr>
        <w:ilvl w:val="7"/>
        <w:numId w:val="11"/>
      </w:numPr>
      <w:suppressAutoHyphens/>
      <w:spacing w:line="240" w:lineRule="auto"/>
      <w:ind w:firstLineChars="0"/>
      <w:outlineLvl w:val="7"/>
    </w:pPr>
    <w:rPr>
      <w:rFonts w:eastAsia="黑体"/>
      <w:iCs/>
    </w:rPr>
  </w:style>
  <w:style w:type="paragraph" w:styleId="9">
    <w:name w:val="heading 9"/>
    <w:basedOn w:val="a1"/>
    <w:next w:val="a1"/>
    <w:autoRedefine/>
    <w:qFormat/>
    <w:rsid w:val="00250938"/>
    <w:pPr>
      <w:keepNext/>
      <w:keepLines/>
      <w:numPr>
        <w:ilvl w:val="8"/>
        <w:numId w:val="11"/>
      </w:numPr>
      <w:suppressAutoHyphens/>
      <w:spacing w:line="240" w:lineRule="auto"/>
      <w:ind w:firstLineChars="0"/>
      <w:outlineLvl w:val="8"/>
    </w:pPr>
    <w:rPr>
      <w:rFonts w:eastAsia="黑体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88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88538F"/>
    <w:rPr>
      <w:rFonts w:ascii="Microsoft YaHei UI" w:eastAsia="Microsoft YaHei UI" w:hAnsi="Microsoft YaHei UI" w:cs="Microsoft YaHei UI"/>
      <w:sz w:val="18"/>
      <w:szCs w:val="18"/>
    </w:rPr>
  </w:style>
  <w:style w:type="paragraph" w:styleId="a7">
    <w:name w:val="footer"/>
    <w:basedOn w:val="a1"/>
    <w:link w:val="a8"/>
    <w:unhideWhenUsed/>
    <w:rsid w:val="008853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2"/>
    <w:link w:val="a7"/>
    <w:rsid w:val="0088538F"/>
    <w:rPr>
      <w:rFonts w:ascii="Microsoft YaHei UI" w:eastAsia="Microsoft YaHei UI" w:hAnsi="Microsoft YaHei UI" w:cs="Microsoft YaHei UI"/>
      <w:sz w:val="18"/>
      <w:szCs w:val="18"/>
    </w:rPr>
  </w:style>
  <w:style w:type="paragraph" w:styleId="a9">
    <w:name w:val="Intense Quote"/>
    <w:basedOn w:val="a1"/>
    <w:next w:val="a1"/>
    <w:link w:val="aa"/>
    <w:uiPriority w:val="30"/>
    <w:rsid w:val="00C138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明显引用 字符"/>
    <w:basedOn w:val="a2"/>
    <w:link w:val="a9"/>
    <w:uiPriority w:val="30"/>
    <w:rsid w:val="00C138EB"/>
    <w:rPr>
      <w:rFonts w:ascii="Microsoft YaHei UI" w:eastAsia="Microsoft YaHei UI" w:hAnsi="Microsoft YaHei UI" w:cs="Microsoft YaHei UI"/>
      <w:i/>
      <w:iCs/>
      <w:color w:val="4472C4" w:themeColor="accent1"/>
      <w:sz w:val="36"/>
      <w:szCs w:val="36"/>
    </w:rPr>
  </w:style>
  <w:style w:type="paragraph" w:styleId="ab">
    <w:name w:val="Quote"/>
    <w:basedOn w:val="a1"/>
    <w:next w:val="a1"/>
    <w:link w:val="ac"/>
    <w:uiPriority w:val="29"/>
    <w:rsid w:val="00C138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2"/>
    <w:link w:val="ab"/>
    <w:uiPriority w:val="29"/>
    <w:rsid w:val="00C138EB"/>
    <w:rPr>
      <w:rFonts w:ascii="Microsoft YaHei UI" w:eastAsia="Microsoft YaHei UI" w:hAnsi="Microsoft YaHei UI" w:cs="Microsoft YaHei UI"/>
      <w:i/>
      <w:iCs/>
      <w:color w:val="404040" w:themeColor="text1" w:themeTint="BF"/>
      <w:sz w:val="36"/>
      <w:szCs w:val="36"/>
    </w:rPr>
  </w:style>
  <w:style w:type="paragraph" w:styleId="TOC1">
    <w:name w:val="toc 1"/>
    <w:basedOn w:val="a1"/>
    <w:next w:val="a1"/>
    <w:autoRedefine/>
    <w:uiPriority w:val="39"/>
    <w:unhideWhenUsed/>
    <w:rsid w:val="000C2240"/>
  </w:style>
  <w:style w:type="paragraph" w:styleId="TOC2">
    <w:name w:val="toc 2"/>
    <w:basedOn w:val="a1"/>
    <w:next w:val="a1"/>
    <w:autoRedefine/>
    <w:uiPriority w:val="39"/>
    <w:unhideWhenUsed/>
    <w:rsid w:val="000C2240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0C2240"/>
    <w:pPr>
      <w:ind w:leftChars="400" w:left="840"/>
    </w:pPr>
  </w:style>
  <w:style w:type="paragraph" w:styleId="TOC4">
    <w:name w:val="toc 4"/>
    <w:basedOn w:val="a1"/>
    <w:next w:val="a1"/>
    <w:autoRedefine/>
    <w:uiPriority w:val="39"/>
    <w:unhideWhenUsed/>
    <w:rsid w:val="000C2240"/>
    <w:pPr>
      <w:ind w:leftChars="600" w:left="1260"/>
    </w:pPr>
  </w:style>
  <w:style w:type="paragraph" w:styleId="TOC5">
    <w:name w:val="toc 5"/>
    <w:basedOn w:val="a1"/>
    <w:next w:val="a1"/>
    <w:autoRedefine/>
    <w:uiPriority w:val="39"/>
    <w:unhideWhenUsed/>
    <w:rsid w:val="000C2240"/>
    <w:pPr>
      <w:ind w:leftChars="800" w:left="1680"/>
    </w:pPr>
  </w:style>
  <w:style w:type="paragraph" w:styleId="TOC6">
    <w:name w:val="toc 6"/>
    <w:basedOn w:val="a1"/>
    <w:next w:val="a1"/>
    <w:autoRedefine/>
    <w:uiPriority w:val="39"/>
    <w:unhideWhenUsed/>
    <w:rsid w:val="000C2240"/>
    <w:pPr>
      <w:ind w:leftChars="1000" w:left="2100"/>
    </w:pPr>
  </w:style>
  <w:style w:type="paragraph" w:styleId="TOC7">
    <w:name w:val="toc 7"/>
    <w:basedOn w:val="a1"/>
    <w:next w:val="a1"/>
    <w:autoRedefine/>
    <w:uiPriority w:val="39"/>
    <w:unhideWhenUsed/>
    <w:rsid w:val="000C2240"/>
    <w:pPr>
      <w:ind w:leftChars="1200" w:left="2520"/>
    </w:pPr>
  </w:style>
  <w:style w:type="paragraph" w:styleId="TOC8">
    <w:name w:val="toc 8"/>
    <w:basedOn w:val="a1"/>
    <w:next w:val="a1"/>
    <w:autoRedefine/>
    <w:uiPriority w:val="39"/>
    <w:unhideWhenUsed/>
    <w:rsid w:val="000C2240"/>
    <w:pPr>
      <w:ind w:leftChars="1400" w:left="2940"/>
    </w:pPr>
  </w:style>
  <w:style w:type="paragraph" w:styleId="TOC9">
    <w:name w:val="toc 9"/>
    <w:basedOn w:val="a1"/>
    <w:next w:val="a1"/>
    <w:autoRedefine/>
    <w:uiPriority w:val="39"/>
    <w:unhideWhenUsed/>
    <w:rsid w:val="000C2240"/>
    <w:pPr>
      <w:ind w:leftChars="1600" w:left="3360"/>
    </w:pPr>
  </w:style>
  <w:style w:type="character" w:styleId="ad">
    <w:name w:val="Hyperlink"/>
    <w:basedOn w:val="a2"/>
    <w:uiPriority w:val="99"/>
    <w:unhideWhenUsed/>
    <w:rsid w:val="000C2240"/>
    <w:rPr>
      <w:color w:val="0563C1" w:themeColor="hyperlink"/>
      <w:u w:val="single"/>
    </w:rPr>
  </w:style>
  <w:style w:type="paragraph" w:customStyle="1" w:styleId="ae">
    <w:name w:val="图片格式"/>
    <w:basedOn w:val="a1"/>
    <w:link w:val="af"/>
    <w:autoRedefine/>
    <w:rsid w:val="00693157"/>
    <w:pPr>
      <w:jc w:val="center"/>
    </w:pPr>
    <w:rPr>
      <w:noProof/>
    </w:rPr>
  </w:style>
  <w:style w:type="paragraph" w:customStyle="1" w:styleId="a0">
    <w:name w:val="图片中文脚注"/>
    <w:basedOn w:val="af0"/>
    <w:link w:val="af1"/>
    <w:autoRedefine/>
    <w:rsid w:val="00693157"/>
    <w:pPr>
      <w:numPr>
        <w:numId w:val="3"/>
      </w:numPr>
    </w:pPr>
  </w:style>
  <w:style w:type="character" w:customStyle="1" w:styleId="af">
    <w:name w:val="图片格式 字符"/>
    <w:basedOn w:val="a2"/>
    <w:link w:val="ae"/>
    <w:rsid w:val="00693157"/>
    <w:rPr>
      <w:rFonts w:ascii="Microsoft YaHei UI" w:eastAsia="宋体" w:hAnsi="Microsoft YaHei UI" w:cs="Microsoft YaHei UI"/>
      <w:noProof/>
      <w:sz w:val="21"/>
      <w:szCs w:val="36"/>
    </w:rPr>
  </w:style>
  <w:style w:type="paragraph" w:styleId="af2">
    <w:name w:val="table of figures"/>
    <w:basedOn w:val="a1"/>
    <w:next w:val="a1"/>
    <w:uiPriority w:val="99"/>
    <w:unhideWhenUsed/>
    <w:rsid w:val="005740C1"/>
    <w:pPr>
      <w:ind w:leftChars="200" w:left="200" w:hangingChars="200" w:hanging="200"/>
    </w:pPr>
  </w:style>
  <w:style w:type="character" w:customStyle="1" w:styleId="af1">
    <w:name w:val="图片中文脚注 字符"/>
    <w:basedOn w:val="af"/>
    <w:link w:val="a0"/>
    <w:rsid w:val="00693157"/>
    <w:rPr>
      <w:rFonts w:asciiTheme="majorHAnsi" w:eastAsia="黑体" w:hAnsiTheme="majorHAnsi" w:cstheme="majorBidi"/>
      <w:noProof/>
      <w:sz w:val="21"/>
      <w:szCs w:val="36"/>
    </w:rPr>
  </w:style>
  <w:style w:type="paragraph" w:styleId="af0">
    <w:name w:val="caption"/>
    <w:basedOn w:val="a1"/>
    <w:next w:val="a1"/>
    <w:link w:val="af3"/>
    <w:autoRedefine/>
    <w:unhideWhenUsed/>
    <w:qFormat/>
    <w:rsid w:val="005740C1"/>
    <w:pPr>
      <w:jc w:val="center"/>
    </w:pPr>
    <w:rPr>
      <w:rFonts w:eastAsia="黑体" w:cstheme="majorBidi"/>
      <w:szCs w:val="20"/>
    </w:rPr>
  </w:style>
  <w:style w:type="paragraph" w:styleId="af4">
    <w:name w:val="Balloon Text"/>
    <w:basedOn w:val="a1"/>
    <w:link w:val="af5"/>
    <w:rsid w:val="00336E64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2"/>
    <w:link w:val="af4"/>
    <w:rsid w:val="00336E64"/>
    <w:rPr>
      <w:rFonts w:ascii="Microsoft YaHei UI" w:eastAsia="宋体" w:hAnsi="Microsoft YaHei UI" w:cs="Microsoft YaHei UI"/>
      <w:sz w:val="18"/>
      <w:szCs w:val="18"/>
    </w:rPr>
  </w:style>
  <w:style w:type="character" w:styleId="af6">
    <w:name w:val="annotation reference"/>
    <w:uiPriority w:val="1"/>
    <w:rsid w:val="0062124A"/>
    <w:rPr>
      <w:sz w:val="21"/>
      <w:szCs w:val="21"/>
    </w:rPr>
  </w:style>
  <w:style w:type="paragraph" w:styleId="af7">
    <w:name w:val="annotation text"/>
    <w:basedOn w:val="a1"/>
    <w:link w:val="af8"/>
    <w:uiPriority w:val="1"/>
    <w:rsid w:val="0062124A"/>
    <w:pPr>
      <w:snapToGrid w:val="0"/>
      <w:spacing w:line="300" w:lineRule="auto"/>
      <w:ind w:firstLine="480"/>
      <w:jc w:val="both"/>
    </w:pPr>
    <w:rPr>
      <w:rFonts w:cs="Times New Roman"/>
      <w:sz w:val="24"/>
      <w:szCs w:val="20"/>
      <w:lang w:eastAsia="en-US" w:bidi="en-US"/>
    </w:rPr>
  </w:style>
  <w:style w:type="character" w:customStyle="1" w:styleId="af8">
    <w:name w:val="批注文字 字符"/>
    <w:basedOn w:val="a2"/>
    <w:link w:val="af7"/>
    <w:uiPriority w:val="1"/>
    <w:rsid w:val="0062124A"/>
    <w:rPr>
      <w:rFonts w:eastAsia="宋体"/>
      <w:sz w:val="24"/>
      <w:lang w:eastAsia="en-US" w:bidi="en-US"/>
    </w:rPr>
  </w:style>
  <w:style w:type="paragraph" w:styleId="af9">
    <w:name w:val="List Paragraph"/>
    <w:basedOn w:val="a1"/>
    <w:uiPriority w:val="34"/>
    <w:rsid w:val="0062124A"/>
    <w:pPr>
      <w:snapToGrid w:val="0"/>
      <w:spacing w:line="300" w:lineRule="auto"/>
      <w:ind w:left="720" w:firstLine="480"/>
      <w:contextualSpacing/>
      <w:jc w:val="both"/>
    </w:pPr>
    <w:rPr>
      <w:rFonts w:cs="Times New Roman"/>
      <w:sz w:val="24"/>
      <w:szCs w:val="20"/>
      <w:lang w:eastAsia="en-US" w:bidi="en-US"/>
    </w:rPr>
  </w:style>
  <w:style w:type="table" w:styleId="afa">
    <w:name w:val="Table Grid"/>
    <w:basedOn w:val="a3"/>
    <w:qFormat/>
    <w:rsid w:val="00FF60B8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ascii="Times New Roman" w:eastAsia="仿宋" w:hAnsi="Times New Roman"/>
        <w:b/>
        <w:i w:val="0"/>
        <w:sz w:val="21"/>
      </w:rPr>
    </w:tblStylePr>
    <w:tblStylePr w:type="firstCol">
      <w:rPr>
        <w:rFonts w:ascii="Times New Roman" w:eastAsia="仿宋" w:hAnsi="Times New Roman"/>
        <w:b/>
        <w:i w:val="0"/>
        <w:sz w:val="21"/>
      </w:rPr>
    </w:tblStylePr>
  </w:style>
  <w:style w:type="paragraph" w:customStyle="1" w:styleId="afb">
    <w:name w:val="图名中文"/>
    <w:basedOn w:val="a1"/>
    <w:link w:val="Char"/>
    <w:uiPriority w:val="1"/>
    <w:rsid w:val="008F4B58"/>
    <w:pPr>
      <w:snapToGrid w:val="0"/>
      <w:spacing w:line="300" w:lineRule="auto"/>
      <w:jc w:val="center"/>
    </w:pPr>
    <w:rPr>
      <w:rFonts w:cs="Times New Roman"/>
      <w:sz w:val="24"/>
      <w:szCs w:val="24"/>
      <w:lang w:eastAsia="en-US" w:bidi="en-US"/>
    </w:rPr>
  </w:style>
  <w:style w:type="paragraph" w:customStyle="1" w:styleId="afc">
    <w:name w:val="图名英文"/>
    <w:basedOn w:val="a1"/>
    <w:link w:val="Char0"/>
    <w:uiPriority w:val="1"/>
    <w:rsid w:val="008F4B58"/>
    <w:pPr>
      <w:snapToGrid w:val="0"/>
      <w:spacing w:line="300" w:lineRule="auto"/>
      <w:jc w:val="center"/>
    </w:pPr>
    <w:rPr>
      <w:rFonts w:cs="Times New Roman"/>
      <w:sz w:val="24"/>
      <w:szCs w:val="24"/>
      <w:lang w:eastAsia="en-US" w:bidi="en-US"/>
    </w:rPr>
  </w:style>
  <w:style w:type="character" w:customStyle="1" w:styleId="Char">
    <w:name w:val="图名中文 Char"/>
    <w:link w:val="afb"/>
    <w:uiPriority w:val="1"/>
    <w:rsid w:val="008F4B58"/>
    <w:rPr>
      <w:rFonts w:eastAsia="宋体"/>
      <w:sz w:val="24"/>
      <w:szCs w:val="24"/>
      <w:lang w:eastAsia="en-US" w:bidi="en-US"/>
    </w:rPr>
  </w:style>
  <w:style w:type="character" w:customStyle="1" w:styleId="Char0">
    <w:name w:val="图名英文 Char"/>
    <w:link w:val="afc"/>
    <w:uiPriority w:val="1"/>
    <w:rsid w:val="008F4B58"/>
    <w:rPr>
      <w:rFonts w:eastAsia="宋体"/>
      <w:sz w:val="24"/>
      <w:szCs w:val="24"/>
      <w:lang w:eastAsia="en-US" w:bidi="en-US"/>
    </w:rPr>
  </w:style>
  <w:style w:type="paragraph" w:styleId="TOC">
    <w:name w:val="TOC Heading"/>
    <w:basedOn w:val="1"/>
    <w:next w:val="a1"/>
    <w:uiPriority w:val="39"/>
    <w:unhideWhenUsed/>
    <w:rsid w:val="00F868E9"/>
    <w:pPr>
      <w:pageBreakBefore w:val="0"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</w:rPr>
  </w:style>
  <w:style w:type="paragraph" w:styleId="afd">
    <w:name w:val="endnote text"/>
    <w:basedOn w:val="a1"/>
    <w:link w:val="afe"/>
    <w:semiHidden/>
    <w:unhideWhenUsed/>
    <w:rsid w:val="003448DA"/>
    <w:pPr>
      <w:snapToGrid w:val="0"/>
    </w:pPr>
  </w:style>
  <w:style w:type="character" w:customStyle="1" w:styleId="afe">
    <w:name w:val="尾注文本 字符"/>
    <w:basedOn w:val="a2"/>
    <w:link w:val="afd"/>
    <w:semiHidden/>
    <w:rsid w:val="003448DA"/>
    <w:rPr>
      <w:rFonts w:ascii="Microsoft YaHei UI" w:eastAsia="宋体" w:hAnsi="Microsoft YaHei UI" w:cs="Microsoft YaHei UI"/>
      <w:sz w:val="21"/>
      <w:szCs w:val="36"/>
    </w:rPr>
  </w:style>
  <w:style w:type="character" w:styleId="aff">
    <w:name w:val="endnote reference"/>
    <w:basedOn w:val="a2"/>
    <w:semiHidden/>
    <w:unhideWhenUsed/>
    <w:rsid w:val="003448DA"/>
    <w:rPr>
      <w:vertAlign w:val="superscript"/>
    </w:rPr>
  </w:style>
  <w:style w:type="paragraph" w:styleId="aff0">
    <w:name w:val="footnote text"/>
    <w:basedOn w:val="a1"/>
    <w:link w:val="aff1"/>
    <w:semiHidden/>
    <w:unhideWhenUsed/>
    <w:rsid w:val="003448DA"/>
    <w:pPr>
      <w:snapToGrid w:val="0"/>
    </w:pPr>
    <w:rPr>
      <w:sz w:val="18"/>
      <w:szCs w:val="18"/>
    </w:rPr>
  </w:style>
  <w:style w:type="character" w:customStyle="1" w:styleId="aff1">
    <w:name w:val="脚注文本 字符"/>
    <w:basedOn w:val="a2"/>
    <w:link w:val="aff0"/>
    <w:semiHidden/>
    <w:rsid w:val="003448DA"/>
    <w:rPr>
      <w:rFonts w:ascii="Microsoft YaHei UI" w:eastAsia="宋体" w:hAnsi="Microsoft YaHei UI" w:cs="Microsoft YaHei UI"/>
      <w:sz w:val="18"/>
      <w:szCs w:val="18"/>
    </w:rPr>
  </w:style>
  <w:style w:type="character" w:styleId="aff2">
    <w:name w:val="footnote reference"/>
    <w:basedOn w:val="a2"/>
    <w:semiHidden/>
    <w:unhideWhenUsed/>
    <w:rsid w:val="003448DA"/>
    <w:rPr>
      <w:vertAlign w:val="superscript"/>
    </w:rPr>
  </w:style>
  <w:style w:type="paragraph" w:customStyle="1" w:styleId="aff3">
    <w:name w:val="图片题注"/>
    <w:basedOn w:val="af0"/>
    <w:link w:val="aff4"/>
    <w:autoRedefine/>
    <w:qFormat/>
    <w:rsid w:val="0032667A"/>
  </w:style>
  <w:style w:type="paragraph" w:customStyle="1" w:styleId="aff5">
    <w:name w:val="表格/代码题注"/>
    <w:basedOn w:val="af0"/>
    <w:link w:val="aff6"/>
    <w:autoRedefine/>
    <w:qFormat/>
    <w:rsid w:val="00322BC3"/>
    <w:pPr>
      <w:jc w:val="left"/>
    </w:pPr>
  </w:style>
  <w:style w:type="character" w:customStyle="1" w:styleId="af3">
    <w:name w:val="题注 字符"/>
    <w:basedOn w:val="a2"/>
    <w:link w:val="af0"/>
    <w:qFormat/>
    <w:rsid w:val="0032667A"/>
    <w:rPr>
      <w:rFonts w:ascii="Microsoft YaHei UI" w:eastAsia="黑体" w:hAnsi="Microsoft YaHei UI" w:cstheme="majorBidi"/>
      <w:sz w:val="21"/>
    </w:rPr>
  </w:style>
  <w:style w:type="character" w:customStyle="1" w:styleId="aff4">
    <w:name w:val="图片题注 字符"/>
    <w:basedOn w:val="af3"/>
    <w:link w:val="aff3"/>
    <w:rsid w:val="0032667A"/>
    <w:rPr>
      <w:rFonts w:ascii="Microsoft YaHei UI" w:eastAsia="黑体" w:hAnsi="Microsoft YaHei UI" w:cstheme="majorBidi"/>
      <w:sz w:val="21"/>
    </w:rPr>
  </w:style>
  <w:style w:type="paragraph" w:styleId="aff7">
    <w:name w:val="Revision"/>
    <w:hidden/>
    <w:uiPriority w:val="99"/>
    <w:semiHidden/>
    <w:rsid w:val="007D3904"/>
    <w:rPr>
      <w:rFonts w:ascii="Microsoft YaHei UI" w:eastAsia="宋体" w:hAnsi="Microsoft YaHei UI"/>
    </w:rPr>
  </w:style>
  <w:style w:type="character" w:customStyle="1" w:styleId="aff6">
    <w:name w:val="表格/代码题注 字符"/>
    <w:basedOn w:val="af3"/>
    <w:link w:val="aff5"/>
    <w:rsid w:val="00322BC3"/>
    <w:rPr>
      <w:rFonts w:ascii="Microsoft YaHei UI" w:eastAsia="黑体" w:hAnsi="Microsoft YaHei UI" w:cstheme="majorBidi"/>
      <w:sz w:val="21"/>
    </w:rPr>
  </w:style>
  <w:style w:type="character" w:styleId="aff8">
    <w:name w:val="Placeholder Text"/>
    <w:basedOn w:val="a2"/>
    <w:uiPriority w:val="99"/>
    <w:semiHidden/>
    <w:rsid w:val="009B7614"/>
    <w:rPr>
      <w:color w:val="808080"/>
    </w:rPr>
  </w:style>
  <w:style w:type="paragraph" w:customStyle="1" w:styleId="aff9">
    <w:name w:val="公式"/>
    <w:basedOn w:val="a1"/>
    <w:link w:val="affa"/>
    <w:autoRedefine/>
    <w:qFormat/>
    <w:rsid w:val="00980220"/>
    <w:pPr>
      <w:tabs>
        <w:tab w:val="center" w:pos="4150"/>
        <w:tab w:val="right" w:pos="10104"/>
      </w:tabs>
      <w:jc w:val="both"/>
    </w:pPr>
    <w:rPr>
      <w:rFonts w:ascii="Cambria Math" w:eastAsia="Cambria Math" w:hAnsi="Cambria Math"/>
    </w:rPr>
  </w:style>
  <w:style w:type="character" w:customStyle="1" w:styleId="affa">
    <w:name w:val="公式 字符"/>
    <w:basedOn w:val="a2"/>
    <w:link w:val="aff9"/>
    <w:rsid w:val="00980220"/>
    <w:rPr>
      <w:rFonts w:ascii="Cambria Math" w:eastAsia="Cambria Math" w:hAnsi="Cambria Math" w:cs="Microsoft YaHei UI"/>
      <w:sz w:val="21"/>
      <w:szCs w:val="36"/>
    </w:rPr>
  </w:style>
  <w:style w:type="paragraph" w:customStyle="1" w:styleId="affb">
    <w:name w:val="页内笔记"/>
    <w:basedOn w:val="a9"/>
    <w:link w:val="affc"/>
    <w:autoRedefine/>
    <w:qFormat/>
    <w:rsid w:val="00FD4202"/>
    <w:pPr>
      <w:spacing w:line="240" w:lineRule="auto"/>
      <w:ind w:leftChars="100" w:left="100" w:rightChars="100" w:right="100"/>
      <w:jc w:val="left"/>
    </w:pPr>
    <w:rPr>
      <w:b/>
      <w:i w:val="0"/>
      <w:color w:val="FF0000"/>
    </w:rPr>
  </w:style>
  <w:style w:type="character" w:customStyle="1" w:styleId="affc">
    <w:name w:val="页内笔记 字符"/>
    <w:basedOn w:val="aa"/>
    <w:link w:val="affb"/>
    <w:rsid w:val="00FD4202"/>
    <w:rPr>
      <w:rFonts w:ascii="Microsoft YaHei UI" w:eastAsia="宋体" w:hAnsi="Microsoft YaHei UI" w:cs="Microsoft YaHei UI"/>
      <w:b/>
      <w:i w:val="0"/>
      <w:iCs/>
      <w:color w:val="FF0000"/>
      <w:sz w:val="21"/>
      <w:szCs w:val="36"/>
    </w:rPr>
  </w:style>
  <w:style w:type="paragraph" w:customStyle="1" w:styleId="a">
    <w:name w:val="附录"/>
    <w:next w:val="a1"/>
    <w:qFormat/>
    <w:rsid w:val="00F12309"/>
    <w:pPr>
      <w:pageBreakBefore/>
      <w:numPr>
        <w:numId w:val="4"/>
      </w:numPr>
    </w:pPr>
    <w:rPr>
      <w:rFonts w:ascii="Microsoft YaHei UI" w:eastAsia="宋体" w:hAnsi="Microsoft YaHei UI"/>
      <w:sz w:val="32"/>
    </w:rPr>
  </w:style>
  <w:style w:type="character" w:customStyle="1" w:styleId="10">
    <w:name w:val="标题 1 字符"/>
    <w:basedOn w:val="a2"/>
    <w:link w:val="1"/>
    <w:rsid w:val="00250938"/>
    <w:rPr>
      <w:rFonts w:eastAsia="黑体" w:cs="Microsoft YaHei UI"/>
      <w:bCs/>
      <w:kern w:val="32"/>
      <w:sz w:val="32"/>
      <w:szCs w:val="32"/>
    </w:rPr>
  </w:style>
  <w:style w:type="character" w:customStyle="1" w:styleId="20">
    <w:name w:val="标题 2 字符"/>
    <w:basedOn w:val="a2"/>
    <w:link w:val="2"/>
    <w:rsid w:val="00250938"/>
    <w:rPr>
      <w:rFonts w:eastAsia="黑体" w:cs="Microsoft YaHei UI"/>
      <w:iCs/>
      <w:kern w:val="32"/>
      <w:sz w:val="30"/>
      <w:szCs w:val="28"/>
    </w:rPr>
  </w:style>
  <w:style w:type="character" w:customStyle="1" w:styleId="50">
    <w:name w:val="标题 5 字符"/>
    <w:basedOn w:val="a2"/>
    <w:link w:val="5"/>
    <w:rsid w:val="00250938"/>
    <w:rPr>
      <w:rFonts w:eastAsia="黑体" w:cs="Microsoft YaHei UI"/>
      <w:bCs/>
      <w:iCs/>
      <w:sz w:val="21"/>
      <w:szCs w:val="26"/>
    </w:rPr>
  </w:style>
  <w:style w:type="character" w:styleId="affd">
    <w:name w:val="Unresolved Mention"/>
    <w:basedOn w:val="a2"/>
    <w:uiPriority w:val="99"/>
    <w:semiHidden/>
    <w:unhideWhenUsed/>
    <w:rsid w:val="00A7448A"/>
    <w:rPr>
      <w:color w:val="605E5C"/>
      <w:shd w:val="clear" w:color="auto" w:fill="E1DFDD"/>
    </w:rPr>
  </w:style>
  <w:style w:type="character" w:customStyle="1" w:styleId="30">
    <w:name w:val="标题 3 字符"/>
    <w:basedOn w:val="a2"/>
    <w:link w:val="3"/>
    <w:rsid w:val="00250938"/>
    <w:rPr>
      <w:rFonts w:eastAsia="黑体" w:cs="Microsoft YaHei UI"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Y\AppData\Roaming\Microsoft\Templates\Temp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B8A0B7C6-AE87-4216-AF04-8AAF94AF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</Template>
  <TotalTime>1</TotalTime>
  <Pages>2</Pages>
  <Words>53</Words>
  <Characters>53</Characters>
  <Application>Microsoft Office Word</Application>
  <DocSecurity>0</DocSecurity>
  <Lines>26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CSY</dc:creator>
  <cp:lastModifiedBy>舒毅</cp:lastModifiedBy>
  <cp:revision>2</cp:revision>
  <dcterms:created xsi:type="dcterms:W3CDTF">2024-01-15T08:46:00Z</dcterms:created>
  <dcterms:modified xsi:type="dcterms:W3CDTF">2024-01-15T08:49:00Z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afc03a74-dfa3-48f8-b17d-1dbb7a0e6d78</vt:lpwstr>
  </property>
</Properties>
</file>